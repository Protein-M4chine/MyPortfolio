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7208F2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>
              <w:rPr>
                <w:noProof/>
                <w:lang w:eastAsia="en-US"/>
              </w:rPr>
              <w:drawing>
                <wp:inline distT="0" distB="0" distL="0" distR="0">
                  <wp:extent cx="1178570" cy="1768203"/>
                  <wp:effectExtent l="19050" t="0" r="21590" b="5372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a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755" cy="1778982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0D5BE3" w:rsidP="001B2ABD">
            <w:pPr>
              <w:pStyle w:val="Title"/>
            </w:pPr>
            <w:r>
              <w:t>Sean Robinson</w:t>
            </w:r>
          </w:p>
          <w:p w:rsidR="00433ADD" w:rsidRPr="00DF50E9" w:rsidRDefault="007F26D4" w:rsidP="00DF50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Platoon Leader</w:t>
            </w:r>
            <w:r w:rsidR="00142883">
              <w:rPr>
                <w:sz w:val="32"/>
                <w:szCs w:val="32"/>
              </w:rPr>
              <w:t>, TX</w:t>
            </w:r>
            <w:r w:rsidR="00836465">
              <w:rPr>
                <w:sz w:val="32"/>
                <w:szCs w:val="32"/>
              </w:rPr>
              <w:t xml:space="preserve"> National Guard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862089085D4F4BD692EF3E0B31F5ACD2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F34416" w:rsidP="00036450">
            <w:r>
              <w:t xml:space="preserve">   My passion and hobby is Web Development, and I am actively interviewing/seeking employment in this field. I hold a Secret security clearance with the government, and I have some background in Desktop Support and Customer Service.</w:t>
            </w:r>
          </w:p>
          <w:p w:rsidR="00F34416" w:rsidRDefault="00B1498E" w:rsidP="00036450">
            <w:r>
              <w:t xml:space="preserve">   I’ve</w:t>
            </w:r>
            <w:r w:rsidR="00F34416">
              <w:t xml:space="preserve"> found the most success with the ASP.NET framew</w:t>
            </w:r>
            <w:r>
              <w:t xml:space="preserve">ork, which I gained </w:t>
            </w:r>
            <w:r w:rsidR="00F34416">
              <w:t>exposure to my last y</w:t>
            </w:r>
            <w:r>
              <w:t>ear at university. I really</w:t>
            </w:r>
            <w:r w:rsidR="00D22720">
              <w:t xml:space="preserve"> enjoy working on the back-end of web applications, dealing with pipelines, routing, and database connections. I am also familiar with Agile Methodology, and I actively worked in weekly scrum meetings in my Software Development courses.</w:t>
            </w:r>
          </w:p>
          <w:p w:rsidR="00D22720" w:rsidRDefault="00D22720" w:rsidP="00036450">
            <w:r>
              <w:t xml:space="preserve">   Check out my LinkedIn profile</w:t>
            </w:r>
            <w:r w:rsidR="00531466">
              <w:t xml:space="preserve"> and Web Developer Portfolio</w:t>
            </w:r>
            <w:r w:rsidR="00B1498E">
              <w:t>, and GitHub</w:t>
            </w:r>
            <w:r>
              <w:t>.</w:t>
            </w:r>
          </w:p>
          <w:sdt>
            <w:sdtPr>
              <w:id w:val="-1954003311"/>
              <w:placeholder>
                <w:docPart w:val="2C6FF8AC2D3A430F97914CDE0551D88D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F05BB7" w:rsidRDefault="00AF6A0A" w:rsidP="004D3011">
            <w:sdt>
              <w:sdtPr>
                <w:id w:val="1111563247"/>
                <w:placeholder>
                  <w:docPart w:val="49087537416A4C10BA8C072B1B7315D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665F32">
                  <w:rPr>
                    <w:b/>
                  </w:rPr>
                  <w:t>PHONE:</w:t>
                </w:r>
              </w:sdtContent>
            </w:sdt>
            <w:r w:rsidR="001A1FD0">
              <w:t xml:space="preserve"> </w:t>
            </w:r>
            <w:r w:rsidR="00C60166">
              <w:t>(817) 965-5462</w:t>
            </w:r>
          </w:p>
          <w:p w:rsidR="00A119C1" w:rsidRPr="004D3011" w:rsidRDefault="00AF6A0A" w:rsidP="004D3011">
            <w:sdt>
              <w:sdtPr>
                <w:rPr>
                  <w:color w:val="B85A22" w:themeColor="accent2" w:themeShade="BF"/>
                  <w:u w:val="single"/>
                </w:rPr>
                <w:id w:val="-240260293"/>
                <w:placeholder>
                  <w:docPart w:val="B1BC7F70095C40C2BB234C88021B788B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  <w:u w:val="none"/>
                </w:rPr>
              </w:sdtEndPr>
              <w:sdtContent>
                <w:r w:rsidR="00A119C1" w:rsidRPr="00665F32">
                  <w:rPr>
                    <w:b/>
                  </w:rPr>
                  <w:t>EMAIL:</w:t>
                </w:r>
              </w:sdtContent>
            </w:sdt>
            <w:r w:rsidR="00A119C1">
              <w:t xml:space="preserve"> </w:t>
            </w:r>
            <w:hyperlink r:id="rId11" w:history="1">
              <w:r w:rsidR="00A119C1" w:rsidRPr="00725050">
                <w:rPr>
                  <w:rStyle w:val="Hyperlink"/>
                </w:rPr>
                <w:t>seanrobinson747@gmail.com</w:t>
              </w:r>
            </w:hyperlink>
          </w:p>
          <w:p w:rsidR="00F05BB7" w:rsidRDefault="00B1498E" w:rsidP="004D3011">
            <w:r w:rsidRPr="00665F32">
              <w:rPr>
                <w:b/>
              </w:rPr>
              <w:t>PORTFOLIO:</w:t>
            </w:r>
            <w:r w:rsidR="001A1FD0">
              <w:t xml:space="preserve"> </w:t>
            </w:r>
            <w:r>
              <w:t>robinsonwebdev.com</w:t>
            </w:r>
          </w:p>
          <w:p w:rsidR="00B1498E" w:rsidRDefault="00B1498E" w:rsidP="004D3011">
            <w:r w:rsidRPr="00665F32">
              <w:rPr>
                <w:b/>
              </w:rPr>
              <w:t>G</w:t>
            </w:r>
            <w:r w:rsidR="007E20CE" w:rsidRPr="00665F32">
              <w:rPr>
                <w:b/>
              </w:rPr>
              <w:t>itHub:</w:t>
            </w:r>
            <w:r w:rsidR="007E20CE">
              <w:t xml:space="preserve"> </w:t>
            </w:r>
            <w:hyperlink r:id="rId12" w:history="1">
              <w:r>
                <w:rPr>
                  <w:rStyle w:val="Hyperlink"/>
                </w:rPr>
                <w:t>https://github.com/Protein-M4chine</w:t>
              </w:r>
            </w:hyperlink>
          </w:p>
          <w:p w:rsidR="004D3011" w:rsidRPr="00CB0055" w:rsidRDefault="009D76B4" w:rsidP="00CB0055">
            <w:pPr>
              <w:pStyle w:val="Heading3"/>
            </w:pPr>
            <w:r>
              <w:t>Tech Exposure</w:t>
            </w:r>
            <w:r w:rsidR="001A1FD0">
              <w:t xml:space="preserve"> summary</w:t>
            </w:r>
          </w:p>
          <w:p w:rsidR="004D3011" w:rsidRDefault="001A1FD0" w:rsidP="00245114">
            <w:r w:rsidRPr="00033CA2">
              <w:rPr>
                <w:b/>
              </w:rPr>
              <w:t>Programming Languages</w:t>
            </w:r>
            <w:r>
              <w:t>: Java, C#, Python, C++, JavaScript/jQuery/AJAX, PL/SQL, LINQ PHP, HTML/CS</w:t>
            </w:r>
            <w:r w:rsidR="003D5CE7">
              <w:t xml:space="preserve">S, </w:t>
            </w:r>
            <w:r>
              <w:t>ABAP</w:t>
            </w:r>
          </w:p>
          <w:p w:rsidR="001A1FD0" w:rsidRDefault="001A1FD0" w:rsidP="00245114">
            <w:r w:rsidRPr="00033CA2">
              <w:rPr>
                <w:b/>
              </w:rPr>
              <w:t>Datab</w:t>
            </w:r>
            <w:r w:rsidR="003D5CE7" w:rsidRPr="00033CA2">
              <w:rPr>
                <w:b/>
              </w:rPr>
              <w:t>ase Tools</w:t>
            </w:r>
            <w:r w:rsidR="003D5CE7">
              <w:t>: Oracle, MySQL, MS SQL Server, MongoDB, SAP HANA</w:t>
            </w:r>
          </w:p>
          <w:p w:rsidR="00033CA2" w:rsidRDefault="009D76B4" w:rsidP="00245114">
            <w:r>
              <w:rPr>
                <w:b/>
              </w:rPr>
              <w:t>IDEs/Tools</w:t>
            </w:r>
            <w:r w:rsidR="00033CA2">
              <w:t xml:space="preserve">: Visual Studio, Eclipse, CodeBlocks, </w:t>
            </w:r>
            <w:r w:rsidR="00E97BDA">
              <w:t>Tableau</w:t>
            </w:r>
            <w:r w:rsidR="00033CA2">
              <w:t xml:space="preserve">, </w:t>
            </w:r>
            <w:r>
              <w:t xml:space="preserve">Group Policy, </w:t>
            </w:r>
          </w:p>
          <w:p w:rsidR="00033CA2" w:rsidRPr="00033CA2" w:rsidRDefault="00033CA2" w:rsidP="00245114">
            <w:r w:rsidRPr="00033CA2">
              <w:rPr>
                <w:b/>
              </w:rPr>
              <w:t>Systems</w:t>
            </w:r>
            <w:r>
              <w:t xml:space="preserve">: Windows, Mac, Linux, </w:t>
            </w:r>
            <w:r w:rsidR="00C87A63">
              <w:t xml:space="preserve">Android, </w:t>
            </w:r>
            <w:r>
              <w:t>AWS, A</w:t>
            </w:r>
            <w:r w:rsidR="009D76B4">
              <w:t xml:space="preserve">zure, </w:t>
            </w:r>
            <w:r w:rsidR="00C87A63">
              <w:t>VMware</w:t>
            </w:r>
          </w:p>
          <w:p w:rsidR="00033CA2" w:rsidRPr="004D3011" w:rsidRDefault="00033CA2" w:rsidP="00245114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EF7314078904405921B37D4809C1291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0D5BE3" w:rsidP="00B359E4">
            <w:pPr>
              <w:pStyle w:val="Heading4"/>
            </w:pPr>
            <w:r>
              <w:t>East Tennessee State University</w:t>
            </w:r>
            <w:r w:rsidR="006F0066">
              <w:t xml:space="preserve"> – BSIT (Johnson City, TN)</w:t>
            </w:r>
          </w:p>
          <w:p w:rsidR="00036450" w:rsidRPr="006F0066" w:rsidRDefault="005118DD" w:rsidP="00B359E4">
            <w:pPr>
              <w:pStyle w:val="Date"/>
            </w:pPr>
            <w:r>
              <w:t>Aug 20</w:t>
            </w:r>
            <w:r w:rsidR="000D5BE3">
              <w:t>15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May 20</w:t>
            </w:r>
            <w:r w:rsidR="000D5BE3">
              <w:t>18</w:t>
            </w:r>
          </w:p>
          <w:p w:rsidR="004D3011" w:rsidRDefault="000D5BE3" w:rsidP="00036450">
            <w:r>
              <w:t>GPA: 3.6; Dean's List (Fall 2015-Fall 2016, Spring 2018)</w:t>
            </w:r>
          </w:p>
          <w:p w:rsidR="00036450" w:rsidRDefault="000D5BE3" w:rsidP="00036450">
            <w:r>
              <w:t>Coursework included Programming, Database Management, Networking, System Administration, &amp; Security</w:t>
            </w:r>
            <w:r w:rsidR="005118DD">
              <w:t>; actively engaged</w:t>
            </w:r>
            <w:r w:rsidR="00A34BAE">
              <w:t xml:space="preserve"> and communicated</w:t>
            </w:r>
            <w:r w:rsidR="005118DD">
              <w:t xml:space="preserve"> with</w:t>
            </w:r>
            <w:r>
              <w:t xml:space="preserve"> scrum teams and </w:t>
            </w:r>
            <w:r w:rsidR="005118DD">
              <w:t>delivered professional quality applications</w:t>
            </w:r>
            <w:r w:rsidR="005036C1">
              <w:t>.</w:t>
            </w:r>
          </w:p>
          <w:p w:rsidR="00036450" w:rsidRDefault="00F34301" w:rsidP="00036450">
            <w:pPr>
              <w:pStyle w:val="Heading2"/>
            </w:pPr>
            <w:r>
              <w:t>Employment</w:t>
            </w:r>
          </w:p>
          <w:p w:rsidR="00F34301" w:rsidRPr="004D3011" w:rsidRDefault="00F34301" w:rsidP="00F34301">
            <w:pPr>
              <w:pStyle w:val="Heading4"/>
              <w:rPr>
                <w:bCs/>
              </w:rPr>
            </w:pPr>
            <w:r>
              <w:t>Bowman Hills SDA School Desktop Support (Cleveland, TN)</w:t>
            </w:r>
          </w:p>
          <w:p w:rsidR="00F34301" w:rsidRPr="004D3011" w:rsidRDefault="00F34301" w:rsidP="00F34301">
            <w:pPr>
              <w:pStyle w:val="Date"/>
            </w:pPr>
            <w:r>
              <w:t xml:space="preserve">November 2012 </w:t>
            </w:r>
            <w:r w:rsidRPr="004D3011">
              <w:t>–</w:t>
            </w:r>
            <w:r>
              <w:t xml:space="preserve"> May 2013</w:t>
            </w:r>
          </w:p>
          <w:p w:rsidR="00F34301" w:rsidRDefault="00F34301" w:rsidP="00F34301">
            <w:r>
              <w:t>Facilitated the smooth flow of operations at the school by actively tracking and troubleshooting machine issues; provided a strong work ethic by staying extra time to ensure issues were resolved.</w:t>
            </w:r>
          </w:p>
          <w:p w:rsidR="00F34301" w:rsidRDefault="00F34301" w:rsidP="00B359E4">
            <w:pPr>
              <w:pStyle w:val="Heading4"/>
            </w:pPr>
          </w:p>
          <w:p w:rsidR="00036450" w:rsidRDefault="00F34301" w:rsidP="00B359E4">
            <w:pPr>
              <w:pStyle w:val="Heading4"/>
              <w:rPr>
                <w:bCs/>
              </w:rPr>
            </w:pPr>
            <w:r>
              <w:t>Office Depot Sales Representative (Tech),</w:t>
            </w:r>
            <w:r w:rsidR="002E0795">
              <w:t xml:space="preserve"> </w:t>
            </w:r>
            <w:r>
              <w:t>(</w:t>
            </w:r>
            <w:r w:rsidR="002E0795">
              <w:t>Chattanooga, TN</w:t>
            </w:r>
            <w:r w:rsidR="006F0066">
              <w:t>)</w:t>
            </w:r>
          </w:p>
          <w:p w:rsidR="00036450" w:rsidRPr="00036450" w:rsidRDefault="002E0795" w:rsidP="00B359E4">
            <w:pPr>
              <w:pStyle w:val="Date"/>
            </w:pPr>
            <w:r>
              <w:t xml:space="preserve">JUL 2013 </w:t>
            </w:r>
            <w:r w:rsidR="00036450" w:rsidRPr="00036450">
              <w:t>–</w:t>
            </w:r>
            <w:r>
              <w:t xml:space="preserve"> May 2014</w:t>
            </w:r>
          </w:p>
          <w:p w:rsidR="00F34301" w:rsidRDefault="00703943" w:rsidP="00036450">
            <w:r>
              <w:t xml:space="preserve">Actively listened to customers to provide the appropriate personal/business solutions; exceeded expectations and developed lasting relationships with customers; </w:t>
            </w:r>
            <w:r w:rsidR="00F34301">
              <w:t>Worked as everything from tech-salesman to inventory associate to cashier.</w:t>
            </w:r>
          </w:p>
          <w:p w:rsidR="00CD7DD7" w:rsidRPr="004D3011" w:rsidRDefault="00F34301" w:rsidP="00F34301">
            <w:pPr>
              <w:pStyle w:val="Heading2"/>
            </w:pPr>
            <w:r>
              <w:t>Web Development Projects</w:t>
            </w:r>
          </w:p>
          <w:p w:rsidR="00F34301" w:rsidRDefault="00F34301" w:rsidP="00F34301">
            <w:pPr>
              <w:pStyle w:val="Heading4"/>
            </w:pPr>
            <w:r>
              <w:t>ASP.NET</w:t>
            </w:r>
            <w:r w:rsidR="00450A78">
              <w:t xml:space="preserve"> Core </w:t>
            </w:r>
            <w:r>
              <w:t>“BucBoard” Web Application</w:t>
            </w:r>
            <w:r w:rsidR="0024145F">
              <w:t xml:space="preserve"> (on GitHub)</w:t>
            </w:r>
          </w:p>
          <w:p w:rsidR="00F34301" w:rsidRDefault="0069286E" w:rsidP="0069286E">
            <w:pPr>
              <w:pStyle w:val="ListParagraph"/>
              <w:numPr>
                <w:ilvl w:val="0"/>
                <w:numId w:val="1"/>
              </w:numPr>
            </w:pPr>
            <w:r>
              <w:t>Worked with an Agile team to provide our university with a touch screen application for professors built utilizing C#/MVC</w:t>
            </w:r>
          </w:p>
          <w:p w:rsidR="0069286E" w:rsidRDefault="0069286E" w:rsidP="0069286E">
            <w:pPr>
              <w:pStyle w:val="ListParagraph"/>
              <w:numPr>
                <w:ilvl w:val="0"/>
                <w:numId w:val="1"/>
              </w:numPr>
            </w:pPr>
            <w:r>
              <w:t>Incorporated</w:t>
            </w:r>
            <w:r w:rsidR="00351524">
              <w:t xml:space="preserve"> back-end CRUD &amp; Routing/Controller functions</w:t>
            </w:r>
          </w:p>
          <w:p w:rsidR="00215D92" w:rsidRPr="00F34301" w:rsidRDefault="00351524" w:rsidP="00215D92">
            <w:pPr>
              <w:pStyle w:val="ListParagraph"/>
              <w:numPr>
                <w:ilvl w:val="0"/>
                <w:numId w:val="1"/>
              </w:numPr>
            </w:pPr>
            <w:r>
              <w:t>Utilized: HTML/CSS/</w:t>
            </w:r>
            <w:r w:rsidR="00844700">
              <w:t>Bootstrap</w:t>
            </w:r>
            <w:r>
              <w:t>, JavaScript, jQuery, AJAX</w:t>
            </w:r>
            <w:r w:rsidR="000915E2">
              <w:t xml:space="preserve">, Identity, LINQ, MS SQL Server, Middleware, </w:t>
            </w:r>
            <w:r w:rsidR="00844700">
              <w:t>Pipelines</w:t>
            </w:r>
          </w:p>
          <w:p w:rsidR="00036450" w:rsidRDefault="000915E2" w:rsidP="00215D92">
            <w:pPr>
              <w:pStyle w:val="Heading4"/>
            </w:pPr>
            <w:r>
              <w:t>ASP.NET Core “</w:t>
            </w:r>
            <w:r w:rsidR="00792D37">
              <w:t>On</w:t>
            </w:r>
            <w:r>
              <w:t>lineSupermarket” Web Application</w:t>
            </w:r>
            <w:r w:rsidR="0024145F">
              <w:t xml:space="preserve"> (on GitHub)</w:t>
            </w:r>
          </w:p>
          <w:p w:rsidR="00215D92" w:rsidRDefault="00215D92" w:rsidP="00215D92">
            <w:pPr>
              <w:pStyle w:val="ListParagraph"/>
              <w:numPr>
                <w:ilvl w:val="0"/>
                <w:numId w:val="1"/>
              </w:numPr>
            </w:pPr>
            <w:r>
              <w:t xml:space="preserve">Developed </w:t>
            </w:r>
            <w:r w:rsidR="000915E2">
              <w:t>an online grocery platform where users could sign up for an account, browse groceries, order, and checkout</w:t>
            </w:r>
          </w:p>
          <w:p w:rsidR="00215D92" w:rsidRDefault="009261CB" w:rsidP="00215D92">
            <w:pPr>
              <w:pStyle w:val="ListParagraph"/>
              <w:numPr>
                <w:ilvl w:val="0"/>
                <w:numId w:val="1"/>
              </w:numPr>
            </w:pPr>
            <w:r>
              <w:t xml:space="preserve">Full-stack work ranging from </w:t>
            </w:r>
            <w:r w:rsidR="000915E2">
              <w:t>user interface</w:t>
            </w:r>
            <w:r>
              <w:t xml:space="preserve"> to database schema</w:t>
            </w:r>
          </w:p>
          <w:p w:rsidR="009261CB" w:rsidRPr="00215D92" w:rsidRDefault="009261CB" w:rsidP="00021E46">
            <w:pPr>
              <w:pStyle w:val="ListParagraph"/>
              <w:numPr>
                <w:ilvl w:val="0"/>
                <w:numId w:val="1"/>
              </w:numPr>
            </w:pPr>
            <w:r>
              <w:t xml:space="preserve">Utilized: </w:t>
            </w:r>
            <w:r w:rsidR="000915E2">
              <w:t>HTML/CSS/</w:t>
            </w:r>
            <w:r w:rsidR="00844700">
              <w:t>Bootstrap</w:t>
            </w:r>
            <w:r w:rsidR="000915E2">
              <w:t>, JavaScript, jQuery, AJAX, C#, MVC, LINQ, MS SQL Server, Middleware, Pipelines</w:t>
            </w:r>
          </w:p>
        </w:tc>
      </w:tr>
    </w:tbl>
    <w:p w:rsidR="00117D0C" w:rsidRDefault="00117D0C" w:rsidP="000C45FF">
      <w:pPr>
        <w:tabs>
          <w:tab w:val="left" w:pos="990"/>
        </w:tabs>
      </w:pPr>
    </w:p>
    <w:sectPr w:rsidR="00117D0C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A0A" w:rsidRDefault="00AF6A0A" w:rsidP="000C45FF">
      <w:r>
        <w:separator/>
      </w:r>
    </w:p>
  </w:endnote>
  <w:endnote w:type="continuationSeparator" w:id="0">
    <w:p w:rsidR="00AF6A0A" w:rsidRDefault="00AF6A0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A0A" w:rsidRDefault="00AF6A0A" w:rsidP="000C45FF">
      <w:r>
        <w:separator/>
      </w:r>
    </w:p>
  </w:footnote>
  <w:footnote w:type="continuationSeparator" w:id="0">
    <w:p w:rsidR="00AF6A0A" w:rsidRDefault="00AF6A0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rto="http://schemas.microsoft.com/office/word/2006/arto"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019C1"/>
    <w:multiLevelType w:val="hybridMultilevel"/>
    <w:tmpl w:val="809A131A"/>
    <w:lvl w:ilvl="0" w:tplc="99F6153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E3"/>
    <w:rsid w:val="00021E46"/>
    <w:rsid w:val="00033CA2"/>
    <w:rsid w:val="00036450"/>
    <w:rsid w:val="00051852"/>
    <w:rsid w:val="00056102"/>
    <w:rsid w:val="000904FE"/>
    <w:rsid w:val="00090D2B"/>
    <w:rsid w:val="00090FBA"/>
    <w:rsid w:val="000915E2"/>
    <w:rsid w:val="00094499"/>
    <w:rsid w:val="000C45FF"/>
    <w:rsid w:val="000D2354"/>
    <w:rsid w:val="000D5BE3"/>
    <w:rsid w:val="000E3FD1"/>
    <w:rsid w:val="000F477A"/>
    <w:rsid w:val="00112054"/>
    <w:rsid w:val="00114252"/>
    <w:rsid w:val="00117D0C"/>
    <w:rsid w:val="00131F36"/>
    <w:rsid w:val="00135C2B"/>
    <w:rsid w:val="00142883"/>
    <w:rsid w:val="00145C58"/>
    <w:rsid w:val="001525E1"/>
    <w:rsid w:val="001533F3"/>
    <w:rsid w:val="001725F8"/>
    <w:rsid w:val="00180329"/>
    <w:rsid w:val="0019001F"/>
    <w:rsid w:val="001A1FD0"/>
    <w:rsid w:val="001A23C5"/>
    <w:rsid w:val="001A74A5"/>
    <w:rsid w:val="001B2ABD"/>
    <w:rsid w:val="001B3451"/>
    <w:rsid w:val="001D027A"/>
    <w:rsid w:val="001E0391"/>
    <w:rsid w:val="001E1759"/>
    <w:rsid w:val="001F1ECC"/>
    <w:rsid w:val="001F5B39"/>
    <w:rsid w:val="00215D92"/>
    <w:rsid w:val="002175F8"/>
    <w:rsid w:val="0023321B"/>
    <w:rsid w:val="002376D9"/>
    <w:rsid w:val="002400EB"/>
    <w:rsid w:val="0024145F"/>
    <w:rsid w:val="00245114"/>
    <w:rsid w:val="002474E5"/>
    <w:rsid w:val="00256CF7"/>
    <w:rsid w:val="00281FD5"/>
    <w:rsid w:val="002933FA"/>
    <w:rsid w:val="002B45A1"/>
    <w:rsid w:val="002B56F8"/>
    <w:rsid w:val="002E0795"/>
    <w:rsid w:val="002E12ED"/>
    <w:rsid w:val="003028C2"/>
    <w:rsid w:val="0030481B"/>
    <w:rsid w:val="00312177"/>
    <w:rsid w:val="00315688"/>
    <w:rsid w:val="003156FC"/>
    <w:rsid w:val="003254B5"/>
    <w:rsid w:val="00351524"/>
    <w:rsid w:val="00356444"/>
    <w:rsid w:val="0037121F"/>
    <w:rsid w:val="003A6B7D"/>
    <w:rsid w:val="003B06CA"/>
    <w:rsid w:val="003D2EBE"/>
    <w:rsid w:val="003D5CE7"/>
    <w:rsid w:val="003F004E"/>
    <w:rsid w:val="004071FC"/>
    <w:rsid w:val="00412B11"/>
    <w:rsid w:val="00414A74"/>
    <w:rsid w:val="00416246"/>
    <w:rsid w:val="00433ADD"/>
    <w:rsid w:val="00445947"/>
    <w:rsid w:val="00450A78"/>
    <w:rsid w:val="0045400E"/>
    <w:rsid w:val="004813B3"/>
    <w:rsid w:val="00496591"/>
    <w:rsid w:val="004C63E4"/>
    <w:rsid w:val="004C712D"/>
    <w:rsid w:val="004D3011"/>
    <w:rsid w:val="004D53AD"/>
    <w:rsid w:val="005036C1"/>
    <w:rsid w:val="0050390A"/>
    <w:rsid w:val="005118DD"/>
    <w:rsid w:val="005130CD"/>
    <w:rsid w:val="005262AC"/>
    <w:rsid w:val="00531466"/>
    <w:rsid w:val="005328F1"/>
    <w:rsid w:val="00541D6D"/>
    <w:rsid w:val="00586B3D"/>
    <w:rsid w:val="00593476"/>
    <w:rsid w:val="005B0753"/>
    <w:rsid w:val="005D74EB"/>
    <w:rsid w:val="005E39D5"/>
    <w:rsid w:val="00600670"/>
    <w:rsid w:val="00602414"/>
    <w:rsid w:val="0062123A"/>
    <w:rsid w:val="006227E5"/>
    <w:rsid w:val="00646E75"/>
    <w:rsid w:val="00651172"/>
    <w:rsid w:val="00665F32"/>
    <w:rsid w:val="00672A04"/>
    <w:rsid w:val="006771D0"/>
    <w:rsid w:val="0069286E"/>
    <w:rsid w:val="006B4B2A"/>
    <w:rsid w:val="006D1A05"/>
    <w:rsid w:val="006F0066"/>
    <w:rsid w:val="00703943"/>
    <w:rsid w:val="00715FCB"/>
    <w:rsid w:val="007208F2"/>
    <w:rsid w:val="00725781"/>
    <w:rsid w:val="00743028"/>
    <w:rsid w:val="00743101"/>
    <w:rsid w:val="0077115D"/>
    <w:rsid w:val="007775E1"/>
    <w:rsid w:val="007867A0"/>
    <w:rsid w:val="00786989"/>
    <w:rsid w:val="007927F5"/>
    <w:rsid w:val="00792D37"/>
    <w:rsid w:val="00796F44"/>
    <w:rsid w:val="007C35D9"/>
    <w:rsid w:val="007D12B3"/>
    <w:rsid w:val="007E20CE"/>
    <w:rsid w:val="007F26D4"/>
    <w:rsid w:val="00801B6E"/>
    <w:rsid w:val="00802CA0"/>
    <w:rsid w:val="008051CC"/>
    <w:rsid w:val="00813161"/>
    <w:rsid w:val="00836465"/>
    <w:rsid w:val="00844700"/>
    <w:rsid w:val="00891FD2"/>
    <w:rsid w:val="008D78AD"/>
    <w:rsid w:val="008E12EB"/>
    <w:rsid w:val="0092514B"/>
    <w:rsid w:val="009260CD"/>
    <w:rsid w:val="009261CB"/>
    <w:rsid w:val="00952C25"/>
    <w:rsid w:val="00955E8A"/>
    <w:rsid w:val="0098058D"/>
    <w:rsid w:val="009D76B4"/>
    <w:rsid w:val="009E5394"/>
    <w:rsid w:val="00A119C1"/>
    <w:rsid w:val="00A2118D"/>
    <w:rsid w:val="00A34BAE"/>
    <w:rsid w:val="00A625C6"/>
    <w:rsid w:val="00AD76E2"/>
    <w:rsid w:val="00AF342D"/>
    <w:rsid w:val="00AF6A0A"/>
    <w:rsid w:val="00B1498E"/>
    <w:rsid w:val="00B20152"/>
    <w:rsid w:val="00B359E4"/>
    <w:rsid w:val="00B57D98"/>
    <w:rsid w:val="00B61C88"/>
    <w:rsid w:val="00B70850"/>
    <w:rsid w:val="00B834A0"/>
    <w:rsid w:val="00B862C1"/>
    <w:rsid w:val="00B94FB2"/>
    <w:rsid w:val="00BA33A0"/>
    <w:rsid w:val="00BC23E4"/>
    <w:rsid w:val="00C066B6"/>
    <w:rsid w:val="00C37BA1"/>
    <w:rsid w:val="00C4674C"/>
    <w:rsid w:val="00C506CF"/>
    <w:rsid w:val="00C60166"/>
    <w:rsid w:val="00C72BED"/>
    <w:rsid w:val="00C74742"/>
    <w:rsid w:val="00C83339"/>
    <w:rsid w:val="00C87A63"/>
    <w:rsid w:val="00C9578B"/>
    <w:rsid w:val="00CB0055"/>
    <w:rsid w:val="00CD7DD7"/>
    <w:rsid w:val="00D001D7"/>
    <w:rsid w:val="00D22720"/>
    <w:rsid w:val="00D2522B"/>
    <w:rsid w:val="00D32EEF"/>
    <w:rsid w:val="00D422DE"/>
    <w:rsid w:val="00D5459D"/>
    <w:rsid w:val="00D54BB9"/>
    <w:rsid w:val="00D76355"/>
    <w:rsid w:val="00DA1F4D"/>
    <w:rsid w:val="00DA6373"/>
    <w:rsid w:val="00DD172A"/>
    <w:rsid w:val="00DF50E9"/>
    <w:rsid w:val="00E25A26"/>
    <w:rsid w:val="00E4381A"/>
    <w:rsid w:val="00E47D2D"/>
    <w:rsid w:val="00E5292F"/>
    <w:rsid w:val="00E55D74"/>
    <w:rsid w:val="00E633FA"/>
    <w:rsid w:val="00E9406F"/>
    <w:rsid w:val="00E97BDA"/>
    <w:rsid w:val="00EB2B28"/>
    <w:rsid w:val="00EF42E3"/>
    <w:rsid w:val="00F05BB7"/>
    <w:rsid w:val="00F061DC"/>
    <w:rsid w:val="00F34301"/>
    <w:rsid w:val="00F34416"/>
    <w:rsid w:val="00F40467"/>
    <w:rsid w:val="00F44198"/>
    <w:rsid w:val="00F50263"/>
    <w:rsid w:val="00F52816"/>
    <w:rsid w:val="00F60274"/>
    <w:rsid w:val="00F77FB9"/>
    <w:rsid w:val="00FA2E65"/>
    <w:rsid w:val="00FA6E3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92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otein-M4chin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eanrobinson747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2089085D4F4BD692EF3E0B31F5A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4E5A-446D-4F31-A3E0-9ED0B5FED29D}"/>
      </w:docPartPr>
      <w:docPartBody>
        <w:p w:rsidR="005202C0" w:rsidRDefault="000E4A4B">
          <w:pPr>
            <w:pStyle w:val="862089085D4F4BD692EF3E0B31F5ACD2"/>
          </w:pPr>
          <w:r w:rsidRPr="00D5459D">
            <w:t>Profile</w:t>
          </w:r>
        </w:p>
      </w:docPartBody>
    </w:docPart>
    <w:docPart>
      <w:docPartPr>
        <w:name w:val="2C6FF8AC2D3A430F97914CDE0551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F79DC-A1ED-470C-9E68-F24C42482A66}"/>
      </w:docPartPr>
      <w:docPartBody>
        <w:p w:rsidR="005202C0" w:rsidRDefault="000E4A4B">
          <w:pPr>
            <w:pStyle w:val="2C6FF8AC2D3A430F97914CDE0551D88D"/>
          </w:pPr>
          <w:r w:rsidRPr="00CB0055">
            <w:t>Contact</w:t>
          </w:r>
        </w:p>
      </w:docPartBody>
    </w:docPart>
    <w:docPart>
      <w:docPartPr>
        <w:name w:val="49087537416A4C10BA8C072B1B731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F67A2-2906-4464-B8CC-4722D30EB11D}"/>
      </w:docPartPr>
      <w:docPartBody>
        <w:p w:rsidR="005202C0" w:rsidRDefault="000E4A4B">
          <w:pPr>
            <w:pStyle w:val="49087537416A4C10BA8C072B1B7315D8"/>
          </w:pPr>
          <w:r w:rsidRPr="004D3011">
            <w:t>PHONE:</w:t>
          </w:r>
        </w:p>
      </w:docPartBody>
    </w:docPart>
    <w:docPart>
      <w:docPartPr>
        <w:name w:val="1EF7314078904405921B37D4809C1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F3383-8724-4274-B588-88713F12FDF1}"/>
      </w:docPartPr>
      <w:docPartBody>
        <w:p w:rsidR="005202C0" w:rsidRDefault="000E4A4B">
          <w:pPr>
            <w:pStyle w:val="1EF7314078904405921B37D4809C1291"/>
          </w:pPr>
          <w:r w:rsidRPr="00036450">
            <w:t>EDUCATION</w:t>
          </w:r>
        </w:p>
      </w:docPartBody>
    </w:docPart>
    <w:docPart>
      <w:docPartPr>
        <w:name w:val="B1BC7F70095C40C2BB234C88021B7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800C-87D5-4C6F-BC3D-6B7F763963B3}"/>
      </w:docPartPr>
      <w:docPartBody>
        <w:p w:rsidR="00B46D24" w:rsidRDefault="002A60ED" w:rsidP="002A60ED">
          <w:pPr>
            <w:pStyle w:val="B1BC7F70095C40C2BB234C88021B788B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4B"/>
    <w:rsid w:val="000E4A4B"/>
    <w:rsid w:val="00294EBA"/>
    <w:rsid w:val="002A60ED"/>
    <w:rsid w:val="002D6BC3"/>
    <w:rsid w:val="003360AE"/>
    <w:rsid w:val="003458BE"/>
    <w:rsid w:val="003A2939"/>
    <w:rsid w:val="0049651B"/>
    <w:rsid w:val="004E1279"/>
    <w:rsid w:val="005202C0"/>
    <w:rsid w:val="0055052D"/>
    <w:rsid w:val="00581B82"/>
    <w:rsid w:val="005E52FD"/>
    <w:rsid w:val="007825E5"/>
    <w:rsid w:val="00856458"/>
    <w:rsid w:val="008F3A86"/>
    <w:rsid w:val="009A7067"/>
    <w:rsid w:val="00A5082E"/>
    <w:rsid w:val="00B46D24"/>
    <w:rsid w:val="00BA1756"/>
    <w:rsid w:val="00C06222"/>
    <w:rsid w:val="00E179CD"/>
    <w:rsid w:val="00E50B0A"/>
    <w:rsid w:val="00F6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202C0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D32F5373DE43AF8BBC8120F03C8BC1">
    <w:name w:val="FCD32F5373DE43AF8BBC8120F03C8BC1"/>
  </w:style>
  <w:style w:type="paragraph" w:customStyle="1" w:styleId="E3FC51383A624DE6A446A2F7843D167E">
    <w:name w:val="E3FC51383A624DE6A446A2F7843D167E"/>
  </w:style>
  <w:style w:type="paragraph" w:customStyle="1" w:styleId="862089085D4F4BD692EF3E0B31F5ACD2">
    <w:name w:val="862089085D4F4BD692EF3E0B31F5ACD2"/>
  </w:style>
  <w:style w:type="paragraph" w:customStyle="1" w:styleId="AD8EB60560ED4A32BB8F3C97DE7DE111">
    <w:name w:val="AD8EB60560ED4A32BB8F3C97DE7DE111"/>
  </w:style>
  <w:style w:type="paragraph" w:customStyle="1" w:styleId="2C6FF8AC2D3A430F97914CDE0551D88D">
    <w:name w:val="2C6FF8AC2D3A430F97914CDE0551D88D"/>
  </w:style>
  <w:style w:type="paragraph" w:customStyle="1" w:styleId="49087537416A4C10BA8C072B1B7315D8">
    <w:name w:val="49087537416A4C10BA8C072B1B7315D8"/>
  </w:style>
  <w:style w:type="paragraph" w:customStyle="1" w:styleId="59BFA4F9C59446BA9EC4AC4EFBB15EDD">
    <w:name w:val="59BFA4F9C59446BA9EC4AC4EFBB15EDD"/>
  </w:style>
  <w:style w:type="paragraph" w:customStyle="1" w:styleId="3ED077F23A014B49B920779A955E37D3">
    <w:name w:val="3ED077F23A014B49B920779A955E37D3"/>
  </w:style>
  <w:style w:type="paragraph" w:customStyle="1" w:styleId="B2D49946B37747C9A12BA9B672E8DC80">
    <w:name w:val="B2D49946B37747C9A12BA9B672E8DC80"/>
  </w:style>
  <w:style w:type="paragraph" w:customStyle="1" w:styleId="6D733DB84A1D458D9120753C6CCEB385">
    <w:name w:val="6D733DB84A1D458D9120753C6CCEB38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237F90CC02B4FB48B80EB7AAE104CBF">
    <w:name w:val="4237F90CC02B4FB48B80EB7AAE104CBF"/>
  </w:style>
  <w:style w:type="paragraph" w:customStyle="1" w:styleId="3CF5E20AA14A4C4385B8811946C0A4C1">
    <w:name w:val="3CF5E20AA14A4C4385B8811946C0A4C1"/>
  </w:style>
  <w:style w:type="paragraph" w:customStyle="1" w:styleId="370E7C5C02AF46B4B3F3D53C519098C6">
    <w:name w:val="370E7C5C02AF46B4B3F3D53C519098C6"/>
  </w:style>
  <w:style w:type="paragraph" w:customStyle="1" w:styleId="A42FF8C4CA7C425CAE07698540CA219D">
    <w:name w:val="A42FF8C4CA7C425CAE07698540CA219D"/>
  </w:style>
  <w:style w:type="paragraph" w:customStyle="1" w:styleId="192A1B5FB2A7465B906E6316DF88FB58">
    <w:name w:val="192A1B5FB2A7465B906E6316DF88FB58"/>
  </w:style>
  <w:style w:type="paragraph" w:customStyle="1" w:styleId="C6906D42DC3E45FDB61B38DC12CCA13B">
    <w:name w:val="C6906D42DC3E45FDB61B38DC12CCA13B"/>
  </w:style>
  <w:style w:type="paragraph" w:customStyle="1" w:styleId="1EF7314078904405921B37D4809C1291">
    <w:name w:val="1EF7314078904405921B37D4809C1291"/>
  </w:style>
  <w:style w:type="paragraph" w:customStyle="1" w:styleId="2495D7FDBCC54B96AFB4C81EBC0E5AFA">
    <w:name w:val="2495D7FDBCC54B96AFB4C81EBC0E5AFA"/>
  </w:style>
  <w:style w:type="paragraph" w:customStyle="1" w:styleId="8CBFC3C821FD48A9A8642FAD8437869A">
    <w:name w:val="8CBFC3C821FD48A9A8642FAD8437869A"/>
  </w:style>
  <w:style w:type="paragraph" w:customStyle="1" w:styleId="07191FCB122F47BFB0146D16F661E935">
    <w:name w:val="07191FCB122F47BFB0146D16F661E935"/>
  </w:style>
  <w:style w:type="paragraph" w:customStyle="1" w:styleId="47AC6DB732EC41C5913D570F98CA1DFC">
    <w:name w:val="47AC6DB732EC41C5913D570F98CA1DFC"/>
  </w:style>
  <w:style w:type="paragraph" w:customStyle="1" w:styleId="6AF73D051180439DB5965713B1694397">
    <w:name w:val="6AF73D051180439DB5965713B1694397"/>
  </w:style>
  <w:style w:type="paragraph" w:customStyle="1" w:styleId="C24F8B93414846028D5DE4A577F3B772">
    <w:name w:val="C24F8B93414846028D5DE4A577F3B772"/>
  </w:style>
  <w:style w:type="paragraph" w:customStyle="1" w:styleId="8B3AFEC88C4241DD92FD17AFC84698FA">
    <w:name w:val="8B3AFEC88C4241DD92FD17AFC84698FA"/>
  </w:style>
  <w:style w:type="paragraph" w:customStyle="1" w:styleId="06D113CEC7E94EC5A63CF8083ADA9B10">
    <w:name w:val="06D113CEC7E94EC5A63CF8083ADA9B10"/>
  </w:style>
  <w:style w:type="paragraph" w:customStyle="1" w:styleId="9F3CFA30C507444F96BD31DE44F012FB">
    <w:name w:val="9F3CFA30C507444F96BD31DE44F012FB"/>
  </w:style>
  <w:style w:type="paragraph" w:customStyle="1" w:styleId="367C0DD4FBD44FA8AB6B8AC4F1EC38B6">
    <w:name w:val="367C0DD4FBD44FA8AB6B8AC4F1EC38B6"/>
  </w:style>
  <w:style w:type="paragraph" w:customStyle="1" w:styleId="6884B8BA182D42DEA6909A52AE5155BC">
    <w:name w:val="6884B8BA182D42DEA6909A52AE5155BC"/>
  </w:style>
  <w:style w:type="paragraph" w:customStyle="1" w:styleId="87921F68D77A49EBA972278547182FC7">
    <w:name w:val="87921F68D77A49EBA972278547182FC7"/>
  </w:style>
  <w:style w:type="paragraph" w:customStyle="1" w:styleId="742217D58D04427AB1B408EB448F9293">
    <w:name w:val="742217D58D04427AB1B408EB448F9293"/>
  </w:style>
  <w:style w:type="paragraph" w:customStyle="1" w:styleId="E315925EE5B54501B2E6A4CA59FFF15D">
    <w:name w:val="E315925EE5B54501B2E6A4CA59FFF15D"/>
  </w:style>
  <w:style w:type="paragraph" w:customStyle="1" w:styleId="683B91F094674F3CBEDB054CC49138C8">
    <w:name w:val="683B91F094674F3CBEDB054CC49138C8"/>
  </w:style>
  <w:style w:type="paragraph" w:customStyle="1" w:styleId="5935016AB70C4FA3B3F5155F7A107275">
    <w:name w:val="5935016AB70C4FA3B3F5155F7A107275"/>
  </w:style>
  <w:style w:type="paragraph" w:customStyle="1" w:styleId="95A100F45C7C4B329BEF056EF8341259">
    <w:name w:val="95A100F45C7C4B329BEF056EF8341259"/>
  </w:style>
  <w:style w:type="paragraph" w:customStyle="1" w:styleId="C275EE518BD9428EA769A5624E8E768B">
    <w:name w:val="C275EE518BD9428EA769A5624E8E768B"/>
  </w:style>
  <w:style w:type="paragraph" w:customStyle="1" w:styleId="4907CB7286B7464F8D5C94261CB1DFB0">
    <w:name w:val="4907CB7286B7464F8D5C94261CB1DFB0"/>
  </w:style>
  <w:style w:type="paragraph" w:customStyle="1" w:styleId="649273D9537C40C7AB806FFD481FF559">
    <w:name w:val="649273D9537C40C7AB806FFD481FF559"/>
  </w:style>
  <w:style w:type="paragraph" w:customStyle="1" w:styleId="A9E438C483BA4022B3C8219170C1CEA6">
    <w:name w:val="A9E438C483BA4022B3C8219170C1CEA6"/>
  </w:style>
  <w:style w:type="paragraph" w:customStyle="1" w:styleId="937E14BAC9A846C88DF2C93C48C8B113">
    <w:name w:val="937E14BAC9A846C88DF2C93C48C8B113"/>
  </w:style>
  <w:style w:type="paragraph" w:customStyle="1" w:styleId="DBF6983440894292BDF438CC01AF188B">
    <w:name w:val="DBF6983440894292BDF438CC01AF188B"/>
  </w:style>
  <w:style w:type="character" w:customStyle="1" w:styleId="Heading2Char">
    <w:name w:val="Heading 2 Char"/>
    <w:basedOn w:val="DefaultParagraphFont"/>
    <w:link w:val="Heading2"/>
    <w:uiPriority w:val="9"/>
    <w:rsid w:val="005202C0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B94423B7C8F426081C93C126C0A268E">
    <w:name w:val="FB94423B7C8F426081C93C126C0A268E"/>
  </w:style>
  <w:style w:type="paragraph" w:customStyle="1" w:styleId="F01E74FCE3824B8B86F8A6304F92563B">
    <w:name w:val="F01E74FCE3824B8B86F8A6304F92563B"/>
    <w:rsid w:val="005202C0"/>
  </w:style>
  <w:style w:type="paragraph" w:customStyle="1" w:styleId="D79E52A79277430B93C22F7CBAC6C0AF">
    <w:name w:val="D79E52A79277430B93C22F7CBAC6C0AF"/>
    <w:rsid w:val="005202C0"/>
  </w:style>
  <w:style w:type="paragraph" w:customStyle="1" w:styleId="8CCDF535FF2D4DF8AF26BD27721BE344">
    <w:name w:val="8CCDF535FF2D4DF8AF26BD27721BE344"/>
    <w:rsid w:val="005202C0"/>
  </w:style>
  <w:style w:type="paragraph" w:customStyle="1" w:styleId="62463A65A7F8439C821AE4C1985F5309">
    <w:name w:val="62463A65A7F8439C821AE4C1985F5309"/>
    <w:rsid w:val="005202C0"/>
  </w:style>
  <w:style w:type="paragraph" w:customStyle="1" w:styleId="3790043FAF3648E4A7D8267BF63BE72C">
    <w:name w:val="3790043FAF3648E4A7D8267BF63BE72C"/>
    <w:rsid w:val="005202C0"/>
  </w:style>
  <w:style w:type="paragraph" w:customStyle="1" w:styleId="FC01225536BD483F942FE16112D543A1">
    <w:name w:val="FC01225536BD483F942FE16112D543A1"/>
    <w:rsid w:val="005202C0"/>
  </w:style>
  <w:style w:type="paragraph" w:customStyle="1" w:styleId="4A06E2AB257542019EAA0E15A7A7B706">
    <w:name w:val="4A06E2AB257542019EAA0E15A7A7B706"/>
    <w:rsid w:val="005202C0"/>
  </w:style>
  <w:style w:type="paragraph" w:customStyle="1" w:styleId="EFCCAA59E06B4265AA088712125047D8">
    <w:name w:val="EFCCAA59E06B4265AA088712125047D8"/>
    <w:rsid w:val="005202C0"/>
  </w:style>
  <w:style w:type="paragraph" w:customStyle="1" w:styleId="9EC9E6FD2BA1408CBF1D64BD83AD51E7">
    <w:name w:val="9EC9E6FD2BA1408CBF1D64BD83AD51E7"/>
    <w:rsid w:val="005202C0"/>
  </w:style>
  <w:style w:type="paragraph" w:customStyle="1" w:styleId="4882D71465EF4C04897FEC4453DCCEF3">
    <w:name w:val="4882D71465EF4C04897FEC4453DCCEF3"/>
    <w:rsid w:val="005202C0"/>
  </w:style>
  <w:style w:type="paragraph" w:customStyle="1" w:styleId="68A86C8E90D84A89B4CD97704AC2BFC1">
    <w:name w:val="68A86C8E90D84A89B4CD97704AC2BFC1"/>
    <w:rsid w:val="005202C0"/>
  </w:style>
  <w:style w:type="paragraph" w:customStyle="1" w:styleId="7FD19A981B6846D9A1975C0B842E642C">
    <w:name w:val="7FD19A981B6846D9A1975C0B842E642C"/>
    <w:rsid w:val="005202C0"/>
  </w:style>
  <w:style w:type="paragraph" w:customStyle="1" w:styleId="72B8BFA805C142D4966777AB9BA54002">
    <w:name w:val="72B8BFA805C142D4966777AB9BA54002"/>
    <w:rsid w:val="005202C0"/>
  </w:style>
  <w:style w:type="paragraph" w:customStyle="1" w:styleId="4616CBEBAC7443E691ED417A5288F3F6">
    <w:name w:val="4616CBEBAC7443E691ED417A5288F3F6"/>
    <w:rsid w:val="005202C0"/>
  </w:style>
  <w:style w:type="paragraph" w:customStyle="1" w:styleId="A0BE8A6592254DC79776ADD993BDE45C">
    <w:name w:val="A0BE8A6592254DC79776ADD993BDE45C"/>
    <w:rsid w:val="005202C0"/>
  </w:style>
  <w:style w:type="paragraph" w:customStyle="1" w:styleId="7A107080E6694AC58ED0E7E90EB26590">
    <w:name w:val="7A107080E6694AC58ED0E7E90EB26590"/>
    <w:rsid w:val="005202C0"/>
  </w:style>
  <w:style w:type="paragraph" w:customStyle="1" w:styleId="AFC27762799F4119B71527E6D0AF7073">
    <w:name w:val="AFC27762799F4119B71527E6D0AF7073"/>
    <w:rsid w:val="005202C0"/>
  </w:style>
  <w:style w:type="paragraph" w:customStyle="1" w:styleId="C24CE1D25FCE493CA635AFFBF95D8B1F">
    <w:name w:val="C24CE1D25FCE493CA635AFFBF95D8B1F"/>
    <w:rsid w:val="005202C0"/>
  </w:style>
  <w:style w:type="paragraph" w:customStyle="1" w:styleId="346C5954B4DB405FA212EBEFC7B2BF0D">
    <w:name w:val="346C5954B4DB405FA212EBEFC7B2BF0D"/>
    <w:rsid w:val="005202C0"/>
  </w:style>
  <w:style w:type="paragraph" w:customStyle="1" w:styleId="3CC8AB6020D9417E97B7D71CFE066292">
    <w:name w:val="3CC8AB6020D9417E97B7D71CFE066292"/>
    <w:rsid w:val="005202C0"/>
  </w:style>
  <w:style w:type="paragraph" w:customStyle="1" w:styleId="0579169BB6EF4D5BBF85876724BEBF17">
    <w:name w:val="0579169BB6EF4D5BBF85876724BEBF17"/>
    <w:rsid w:val="005202C0"/>
  </w:style>
  <w:style w:type="paragraph" w:customStyle="1" w:styleId="E055F2FAEF5747D793D96B7269444F4B">
    <w:name w:val="E055F2FAEF5747D793D96B7269444F4B"/>
    <w:rsid w:val="005202C0"/>
  </w:style>
  <w:style w:type="paragraph" w:customStyle="1" w:styleId="A254E6EEDB1C4BBD8952A4A2308FAB40">
    <w:name w:val="A254E6EEDB1C4BBD8952A4A2308FAB40"/>
    <w:rsid w:val="005202C0"/>
  </w:style>
  <w:style w:type="paragraph" w:customStyle="1" w:styleId="04D4D3581D844E0685AC1278D68B8582">
    <w:name w:val="04D4D3581D844E0685AC1278D68B8582"/>
    <w:rsid w:val="005202C0"/>
  </w:style>
  <w:style w:type="paragraph" w:customStyle="1" w:styleId="9F66DEC8915A44719DD86764CDD8B8F3">
    <w:name w:val="9F66DEC8915A44719DD86764CDD8B8F3"/>
    <w:rsid w:val="005202C0"/>
  </w:style>
  <w:style w:type="paragraph" w:customStyle="1" w:styleId="D21865A6EAD2441098F2B19C399347C9">
    <w:name w:val="D21865A6EAD2441098F2B19C399347C9"/>
    <w:rsid w:val="005202C0"/>
  </w:style>
  <w:style w:type="paragraph" w:customStyle="1" w:styleId="939603E0FB99426EBF44579AA6D1AE26">
    <w:name w:val="939603E0FB99426EBF44579AA6D1AE26"/>
    <w:rsid w:val="005202C0"/>
  </w:style>
  <w:style w:type="paragraph" w:customStyle="1" w:styleId="EB00389BF388485290FA210762D298D6">
    <w:name w:val="EB00389BF388485290FA210762D298D6"/>
    <w:rsid w:val="005202C0"/>
  </w:style>
  <w:style w:type="paragraph" w:customStyle="1" w:styleId="FCC78FEBA1BB40D8ADAE1EA42387FBA1">
    <w:name w:val="FCC78FEBA1BB40D8ADAE1EA42387FBA1"/>
    <w:rsid w:val="005202C0"/>
  </w:style>
  <w:style w:type="paragraph" w:customStyle="1" w:styleId="C319BD15084F425CB8B32CF2BF754066">
    <w:name w:val="C319BD15084F425CB8B32CF2BF754066"/>
    <w:rsid w:val="005202C0"/>
  </w:style>
  <w:style w:type="paragraph" w:customStyle="1" w:styleId="545A190A01BA43C9953150F86CE90FC8">
    <w:name w:val="545A190A01BA43C9953150F86CE90FC8"/>
    <w:rsid w:val="005202C0"/>
  </w:style>
  <w:style w:type="paragraph" w:customStyle="1" w:styleId="2E49885481744868AC943252CD810FBA">
    <w:name w:val="2E49885481744868AC943252CD810FBA"/>
    <w:rsid w:val="005202C0"/>
  </w:style>
  <w:style w:type="paragraph" w:customStyle="1" w:styleId="CF52111C151F4784B2CAE3DDC0DDAC46">
    <w:name w:val="CF52111C151F4784B2CAE3DDC0DDAC46"/>
    <w:rsid w:val="00E50B0A"/>
  </w:style>
  <w:style w:type="paragraph" w:customStyle="1" w:styleId="D38736DD74744C8DA85727C809ECD208">
    <w:name w:val="D38736DD74744C8DA85727C809ECD208"/>
    <w:rsid w:val="002A60ED"/>
  </w:style>
  <w:style w:type="paragraph" w:customStyle="1" w:styleId="B1BC7F70095C40C2BB234C88021B788B">
    <w:name w:val="B1BC7F70095C40C2BB234C88021B788B"/>
    <w:rsid w:val="002A60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2019-10-10T04:09:00Z</dcterms:created>
  <dcterms:modified xsi:type="dcterms:W3CDTF">2019-10-10T04:09:00Z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